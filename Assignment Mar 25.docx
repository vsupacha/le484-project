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9F9" w:rsidRDefault="008075F3">
      <w:pPr>
        <w:pStyle w:val="Date"/>
      </w:pPr>
      <w:r>
        <w:t>Mar 25</w:t>
      </w:r>
      <w:r w:rsidR="00225C57">
        <w:t>, 2019</w:t>
      </w:r>
    </w:p>
    <w:p w:rsidR="00C976B1" w:rsidRDefault="0007309B">
      <w:pPr>
        <w:pStyle w:val="Title"/>
      </w:pPr>
      <w:r>
        <w:t xml:space="preserve">Servo </w:t>
      </w:r>
      <w:r w:rsidR="008075F3">
        <w:t>Motor</w:t>
      </w:r>
      <w:r w:rsidR="006C7B48">
        <w:t xml:space="preserve"> cONTROLLER</w:t>
      </w:r>
    </w:p>
    <w:p w:rsidR="00225C57" w:rsidRDefault="00225C57" w:rsidP="00B23B2D">
      <w:pPr>
        <w:pStyle w:val="Subtitle"/>
      </w:pPr>
    </w:p>
    <w:p w:rsidR="00B23B2D" w:rsidRDefault="00225C57" w:rsidP="00B23B2D">
      <w:pPr>
        <w:pStyle w:val="Subtitle"/>
        <w:rPr>
          <w:caps w:val="0"/>
          <w:color w:val="595959" w:themeColor="text1" w:themeTint="A6"/>
          <w:sz w:val="22"/>
          <w:szCs w:val="22"/>
        </w:rPr>
      </w:pPr>
      <w:r>
        <w:t>__________________________</w:t>
      </w:r>
      <w:r w:rsidR="00B23B2D">
        <w:t> |</w:t>
      </w:r>
      <w:r w:rsidR="00C37065">
        <w:t> </w:t>
      </w:r>
      <w:r>
        <w:t>LE484 Micro APP</w:t>
      </w:r>
      <w:r w:rsidR="00B23B2D">
        <w:t> | </w:t>
      </w:r>
      <w:r>
        <w:t>Supachai Vorapojpisut</w:t>
      </w:r>
    </w:p>
    <w:p w:rsidR="001069F9" w:rsidRPr="00B23B2D" w:rsidRDefault="008075F3" w:rsidP="00225C57">
      <w:pPr>
        <w:rPr>
          <w:caps/>
        </w:rPr>
      </w:pPr>
      <w:r>
        <w:t>Second</w:t>
      </w:r>
      <w:r w:rsidR="00225C57">
        <w:t xml:space="preserve"> project is to create a firmware for a </w:t>
      </w:r>
      <w:r w:rsidR="0007309B">
        <w:t xml:space="preserve">servo </w:t>
      </w:r>
      <w:r>
        <w:t>motor controller supporting multiple interfaces</w:t>
      </w:r>
      <w:r w:rsidR="00225C57">
        <w:t>.</w:t>
      </w:r>
    </w:p>
    <w:tbl>
      <w:tblPr>
        <w:tblStyle w:val="TaskListTable"/>
        <w:tblW w:w="5000" w:type="pct"/>
        <w:tblInd w:w="5" w:type="dxa"/>
        <w:tblLook w:val="04A0" w:firstRow="1" w:lastRow="0" w:firstColumn="1" w:lastColumn="0" w:noHBand="0" w:noVBand="1"/>
        <w:tblDescription w:val="Task List including task, due date, done and initials"/>
      </w:tblPr>
      <w:tblGrid>
        <w:gridCol w:w="5802"/>
        <w:gridCol w:w="2653"/>
        <w:gridCol w:w="1183"/>
      </w:tblGrid>
      <w:tr w:rsidR="00D06D6B" w:rsidTr="005350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sdt>
          <w:sdtPr>
            <w:alias w:val="Task:"/>
            <w:tag w:val="Task:"/>
            <w:id w:val="198206160"/>
            <w:placeholder>
              <w:docPart w:val="C1292F15E48D4303B04B10D03C737A8D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802" w:type="dxa"/>
                <w:tcBorders>
                  <w:bottom w:val="single" w:sz="4" w:space="0" w:color="7F7F7F" w:themeColor="text1" w:themeTint="80"/>
                </w:tcBorders>
                <w:shd w:val="clear" w:color="auto" w:fill="475C18" w:themeFill="accent2" w:themeFillShade="80"/>
                <w:vAlign w:val="bottom"/>
              </w:tcPr>
              <w:p w:rsidR="00D06D6B" w:rsidRDefault="00D06D6B" w:rsidP="00A124EC">
                <w:r>
                  <w:t>Task</w:t>
                </w:r>
              </w:p>
            </w:tc>
          </w:sdtContent>
        </w:sdt>
        <w:tc>
          <w:tcPr>
            <w:tcW w:w="2653" w:type="dxa"/>
            <w:vAlign w:val="bottom"/>
          </w:tcPr>
          <w:p w:rsidR="00D06D6B" w:rsidRDefault="00D06D6B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</w:t>
            </w:r>
          </w:p>
        </w:tc>
        <w:tc>
          <w:tcPr>
            <w:tcW w:w="1183" w:type="dxa"/>
            <w:tcBorders>
              <w:bottom w:val="single" w:sz="4" w:space="0" w:color="7F7F7F" w:themeColor="text1" w:themeTint="80"/>
            </w:tcBorders>
            <w:shd w:val="clear" w:color="auto" w:fill="9A0E36" w:themeFill="accent4" w:themeFillShade="80"/>
            <w:vAlign w:val="bottom"/>
          </w:tcPr>
          <w:p w:rsidR="00D06D6B" w:rsidRDefault="00D06D6B" w:rsidP="00D06D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  <w:tr w:rsidR="00D06D6B" w:rsidTr="00535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2" w:type="dxa"/>
          </w:tcPr>
          <w:p w:rsidR="00D06D6B" w:rsidRDefault="005D0BFE" w:rsidP="00C976B1">
            <w:r>
              <w:t>Create a</w:t>
            </w:r>
            <w:r w:rsidR="00511F1B">
              <w:t>n</w:t>
            </w:r>
            <w:r>
              <w:t xml:space="preserve"> MDK-ARM project with STM32CubeMX</w:t>
            </w:r>
          </w:p>
          <w:p w:rsidR="005D0BFE" w:rsidRDefault="007B5043" w:rsidP="005D0BFE">
            <w:pPr>
              <w:pStyle w:val="ListParagraph"/>
              <w:numPr>
                <w:ilvl w:val="0"/>
                <w:numId w:val="11"/>
              </w:numPr>
            </w:pPr>
            <w:r>
              <w:t>Enable SYS &gt; Serial</w:t>
            </w:r>
            <w:r w:rsidR="00DC6D17">
              <w:t xml:space="preserve"> Wire Viewer</w:t>
            </w:r>
          </w:p>
          <w:p w:rsidR="008A1E62" w:rsidRDefault="008A1E62" w:rsidP="005D0BFE">
            <w:pPr>
              <w:pStyle w:val="ListParagraph"/>
              <w:numPr>
                <w:ilvl w:val="0"/>
                <w:numId w:val="11"/>
              </w:numPr>
            </w:pPr>
            <w:r>
              <w:t>HCLK at 168 MHz</w:t>
            </w:r>
          </w:p>
          <w:p w:rsidR="007B5043" w:rsidRDefault="003908CD" w:rsidP="005D0BFE">
            <w:pPr>
              <w:pStyle w:val="ListParagraph"/>
              <w:numPr>
                <w:ilvl w:val="0"/>
                <w:numId w:val="11"/>
              </w:numPr>
            </w:pPr>
            <w:r>
              <w:rPr>
                <w:lang w:bidi="th-TH"/>
              </w:rPr>
              <w:t xml:space="preserve">EXTI for </w:t>
            </w:r>
            <w:r w:rsidR="00C25B78">
              <w:rPr>
                <w:lang w:bidi="th-TH"/>
              </w:rPr>
              <w:t>SW1</w:t>
            </w:r>
          </w:p>
          <w:p w:rsidR="00EF1843" w:rsidRDefault="005B79B2" w:rsidP="00EF1843">
            <w:pPr>
              <w:pStyle w:val="ListParagraph"/>
              <w:numPr>
                <w:ilvl w:val="0"/>
                <w:numId w:val="11"/>
              </w:numPr>
            </w:pPr>
            <w:r>
              <w:rPr>
                <w:lang w:bidi="th-TH"/>
              </w:rPr>
              <w:t>GPIO input for DIPSW1-6</w:t>
            </w:r>
          </w:p>
          <w:p w:rsidR="001A7058" w:rsidRDefault="00332680" w:rsidP="005D0BFE">
            <w:pPr>
              <w:pStyle w:val="ListParagraph"/>
              <w:numPr>
                <w:ilvl w:val="0"/>
                <w:numId w:val="11"/>
              </w:numPr>
            </w:pPr>
            <w:r>
              <w:rPr>
                <w:lang w:bidi="th-TH"/>
              </w:rPr>
              <w:t>P</w:t>
            </w:r>
            <w:r w:rsidR="00320790">
              <w:rPr>
                <w:lang w:bidi="th-TH"/>
              </w:rPr>
              <w:t>D</w:t>
            </w:r>
            <w:r>
              <w:rPr>
                <w:lang w:bidi="th-TH"/>
              </w:rPr>
              <w:t>M output for pin</w:t>
            </w:r>
            <w:r w:rsidR="00824645">
              <w:rPr>
                <w:lang w:bidi="th-TH"/>
              </w:rPr>
              <w:t xml:space="preserve"> </w:t>
            </w:r>
            <w:r w:rsidR="00DB193C">
              <w:rPr>
                <w:lang w:bidi="th-TH"/>
              </w:rPr>
              <w:t>PA8</w:t>
            </w:r>
          </w:p>
          <w:p w:rsidR="00742344" w:rsidRDefault="00742344" w:rsidP="005D0BFE">
            <w:pPr>
              <w:pStyle w:val="ListParagraph"/>
              <w:numPr>
                <w:ilvl w:val="0"/>
                <w:numId w:val="11"/>
              </w:numPr>
            </w:pPr>
            <w:r>
              <w:rPr>
                <w:lang w:bidi="th-TH"/>
              </w:rPr>
              <w:t xml:space="preserve">Input capture for pin </w:t>
            </w:r>
            <w:r w:rsidR="00CA16A2">
              <w:rPr>
                <w:lang w:bidi="th-TH"/>
              </w:rPr>
              <w:t>PB11</w:t>
            </w:r>
          </w:p>
          <w:p w:rsidR="0037168C" w:rsidRDefault="0037168C" w:rsidP="005D0BFE">
            <w:pPr>
              <w:pStyle w:val="ListParagraph"/>
              <w:numPr>
                <w:ilvl w:val="0"/>
                <w:numId w:val="11"/>
              </w:numPr>
            </w:pPr>
            <w:r>
              <w:rPr>
                <w:lang w:bidi="th-TH"/>
              </w:rPr>
              <w:t>Analog output for pin PA4</w:t>
            </w:r>
          </w:p>
          <w:p w:rsidR="003908CD" w:rsidRDefault="0025292A" w:rsidP="005D0BFE">
            <w:pPr>
              <w:pStyle w:val="ListParagraph"/>
              <w:numPr>
                <w:ilvl w:val="0"/>
                <w:numId w:val="11"/>
              </w:numPr>
            </w:pPr>
            <w:r>
              <w:rPr>
                <w:lang w:bidi="th-TH"/>
              </w:rPr>
              <w:t xml:space="preserve">Analog input for pin </w:t>
            </w:r>
            <w:r w:rsidR="00D5459B">
              <w:rPr>
                <w:lang w:bidi="th-TH"/>
              </w:rPr>
              <w:t>PB0</w:t>
            </w:r>
          </w:p>
          <w:p w:rsidR="003908CD" w:rsidRDefault="00D5459B" w:rsidP="00FC6C93">
            <w:pPr>
              <w:pStyle w:val="ListParagraph"/>
              <w:numPr>
                <w:ilvl w:val="0"/>
                <w:numId w:val="11"/>
              </w:numPr>
            </w:pPr>
            <w:r>
              <w:t>UART</w:t>
            </w:r>
            <w:r w:rsidR="00FC6C93">
              <w:t xml:space="preserve"> TX/RX pins for pins P</w:t>
            </w:r>
            <w:r w:rsidR="00FC6C93">
              <w:rPr>
                <w:lang w:bidi="th-TH"/>
              </w:rPr>
              <w:t>D8</w:t>
            </w:r>
            <w:r>
              <w:t>/P</w:t>
            </w:r>
            <w:r w:rsidR="00FC6C93">
              <w:t>D9</w:t>
            </w:r>
          </w:p>
        </w:tc>
        <w:tc>
          <w:tcPr>
            <w:tcW w:w="2653" w:type="dxa"/>
          </w:tcPr>
          <w:p w:rsidR="00D06D6B" w:rsidRDefault="00D06D6B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3" w:type="dxa"/>
          </w:tcPr>
          <w:p w:rsidR="00D06D6B" w:rsidRDefault="00D06D6B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2655" w:rsidTr="00B266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2" w:type="dxa"/>
          </w:tcPr>
          <w:p w:rsidR="00912655" w:rsidRDefault="00C25B78" w:rsidP="00C25B78">
            <w:r>
              <w:t xml:space="preserve">Write </w:t>
            </w:r>
            <w:r w:rsidR="00486869">
              <w:t>a function</w:t>
            </w:r>
            <w:r w:rsidR="00B44918">
              <w:t xml:space="preserve"> for </w:t>
            </w:r>
            <w:r w:rsidR="00B44918" w:rsidRPr="00B44918">
              <w:rPr>
                <w:color w:val="FF0000"/>
              </w:rPr>
              <w:t>DIPSW1</w:t>
            </w:r>
            <w:r w:rsidRPr="00B44918">
              <w:rPr>
                <w:color w:val="FF0000"/>
              </w:rPr>
              <w:t xml:space="preserve"> </w:t>
            </w:r>
            <w:r>
              <w:t xml:space="preserve">to </w:t>
            </w:r>
            <w:r w:rsidR="002A227A">
              <w:t>generate PD</w:t>
            </w:r>
            <w:r w:rsidR="00824645">
              <w:t>M (pulse</w:t>
            </w:r>
            <w:r w:rsidR="002A227A">
              <w:t xml:space="preserve"> duration</w:t>
            </w:r>
            <w:r w:rsidR="00824645">
              <w:t xml:space="preserve"> modulation)</w:t>
            </w:r>
            <w:r>
              <w:t xml:space="preserve"> </w:t>
            </w:r>
            <w:r w:rsidR="002A227A">
              <w:t>signal</w:t>
            </w:r>
          </w:p>
          <w:p w:rsidR="00C25B78" w:rsidRDefault="00B03DB2" w:rsidP="00912655">
            <w:pPr>
              <w:pStyle w:val="ListParagraph"/>
              <w:numPr>
                <w:ilvl w:val="0"/>
                <w:numId w:val="15"/>
              </w:numPr>
            </w:pPr>
            <w:r>
              <w:t>Use pin PA8 (TIM1 channel 1)</w:t>
            </w:r>
          </w:p>
          <w:p w:rsidR="006175D6" w:rsidRDefault="007A2E40" w:rsidP="007A2E40">
            <w:pPr>
              <w:pStyle w:val="ListParagraph"/>
              <w:numPr>
                <w:ilvl w:val="0"/>
                <w:numId w:val="15"/>
              </w:numPr>
            </w:pPr>
            <w:r>
              <w:t>Generate</w:t>
            </w:r>
            <w:r w:rsidR="00B03DB2">
              <w:t xml:space="preserve"> frequency </w:t>
            </w:r>
            <w:r>
              <w:t>5</w:t>
            </w:r>
            <w:r w:rsidR="001536E5">
              <w:t xml:space="preserve">00 </w:t>
            </w:r>
            <w:r w:rsidR="00B03DB2">
              <w:t>Hz</w:t>
            </w:r>
          </w:p>
        </w:tc>
        <w:tc>
          <w:tcPr>
            <w:tcW w:w="2653" w:type="dxa"/>
          </w:tcPr>
          <w:p w:rsidR="00912655" w:rsidRDefault="00912655" w:rsidP="00B266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83" w:type="dxa"/>
          </w:tcPr>
          <w:p w:rsidR="00912655" w:rsidRDefault="00912655" w:rsidP="00B266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06D6B" w:rsidTr="00535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2" w:type="dxa"/>
          </w:tcPr>
          <w:p w:rsidR="00797886" w:rsidRDefault="00797886" w:rsidP="00797886">
            <w:r>
              <w:t>Write a function</w:t>
            </w:r>
            <w:r w:rsidR="00B44918">
              <w:t xml:space="preserve"> for </w:t>
            </w:r>
            <w:r w:rsidR="00B44918" w:rsidRPr="00B44918">
              <w:rPr>
                <w:color w:val="FF0000"/>
              </w:rPr>
              <w:t>DIPSW2</w:t>
            </w:r>
            <w:r w:rsidRPr="00B44918">
              <w:rPr>
                <w:color w:val="FF0000"/>
              </w:rPr>
              <w:t xml:space="preserve"> </w:t>
            </w:r>
            <w:r>
              <w:t xml:space="preserve">to capture pulse width </w:t>
            </w:r>
          </w:p>
          <w:p w:rsidR="00B72646" w:rsidRDefault="00797886" w:rsidP="00385E22">
            <w:pPr>
              <w:pStyle w:val="ListParagraph"/>
              <w:numPr>
                <w:ilvl w:val="0"/>
                <w:numId w:val="12"/>
              </w:numPr>
            </w:pPr>
            <w:r>
              <w:t>Use pin PB11 (TIM2 channel 4)</w:t>
            </w:r>
          </w:p>
          <w:p w:rsidR="00797886" w:rsidRDefault="00220DA2" w:rsidP="00EF3F99">
            <w:pPr>
              <w:pStyle w:val="ListParagraph"/>
              <w:numPr>
                <w:ilvl w:val="0"/>
                <w:numId w:val="12"/>
              </w:numPr>
            </w:pPr>
            <w:r>
              <w:t xml:space="preserve">Return value </w:t>
            </w:r>
            <w:r w:rsidR="00EF3F99">
              <w:t>with</w:t>
            </w:r>
            <w:r w:rsidR="003A3B57">
              <w:t xml:space="preserve"> 1</w:t>
            </w:r>
            <w:r>
              <w:t xml:space="preserve"> </w:t>
            </w:r>
            <w:r>
              <w:sym w:font="Symbol" w:char="F06D"/>
            </w:r>
            <w:r>
              <w:t>sec</w:t>
            </w:r>
            <w:r w:rsidR="00885E99">
              <w:t xml:space="preserve"> resolution</w:t>
            </w:r>
          </w:p>
        </w:tc>
        <w:tc>
          <w:tcPr>
            <w:tcW w:w="2653" w:type="dxa"/>
          </w:tcPr>
          <w:p w:rsidR="00D06D6B" w:rsidRDefault="00D06D6B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3" w:type="dxa"/>
          </w:tcPr>
          <w:p w:rsidR="00D06D6B" w:rsidRDefault="00D06D6B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6D6B" w:rsidTr="005350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2" w:type="dxa"/>
          </w:tcPr>
          <w:p w:rsidR="009808B7" w:rsidRDefault="009808B7" w:rsidP="009808B7">
            <w:r>
              <w:t xml:space="preserve">Write a function </w:t>
            </w:r>
            <w:r w:rsidR="00B44918">
              <w:t xml:space="preserve">for </w:t>
            </w:r>
            <w:r w:rsidR="00B44918" w:rsidRPr="00B44918">
              <w:rPr>
                <w:color w:val="FF0000"/>
              </w:rPr>
              <w:t xml:space="preserve">DIPSW3 </w:t>
            </w:r>
            <w:r>
              <w:t xml:space="preserve">to </w:t>
            </w:r>
            <w:r w:rsidR="00B44918">
              <w:t xml:space="preserve">generate </w:t>
            </w:r>
            <w:r w:rsidR="00D5459B">
              <w:t>voltage</w:t>
            </w:r>
          </w:p>
          <w:p w:rsidR="008A4644" w:rsidRDefault="008B2A00" w:rsidP="007965B6">
            <w:pPr>
              <w:pStyle w:val="ListParagraph"/>
              <w:numPr>
                <w:ilvl w:val="0"/>
                <w:numId w:val="12"/>
              </w:numPr>
            </w:pPr>
            <w:r>
              <w:t>Use pin PA4</w:t>
            </w:r>
            <w:r w:rsidR="00D5459B">
              <w:t xml:space="preserve"> (</w:t>
            </w:r>
            <w:r>
              <w:t>DAC_OUT1</w:t>
            </w:r>
            <w:r w:rsidR="00D5459B">
              <w:t>)</w:t>
            </w:r>
          </w:p>
          <w:p w:rsidR="00D5459B" w:rsidRDefault="007B36D7" w:rsidP="007965B6">
            <w:pPr>
              <w:pStyle w:val="ListParagraph"/>
              <w:numPr>
                <w:ilvl w:val="0"/>
                <w:numId w:val="12"/>
              </w:numPr>
            </w:pPr>
            <w:r>
              <w:t>Generate 1.5 Volt</w:t>
            </w:r>
          </w:p>
        </w:tc>
        <w:tc>
          <w:tcPr>
            <w:tcW w:w="2653" w:type="dxa"/>
          </w:tcPr>
          <w:p w:rsidR="00D06D6B" w:rsidRDefault="00D06D6B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83" w:type="dxa"/>
          </w:tcPr>
          <w:p w:rsidR="00D06D6B" w:rsidRDefault="00D06D6B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44918" w:rsidTr="00535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2" w:type="dxa"/>
          </w:tcPr>
          <w:p w:rsidR="00B44918" w:rsidRDefault="00B44918" w:rsidP="00B44918">
            <w:r>
              <w:t xml:space="preserve">Write a function </w:t>
            </w:r>
            <w:r>
              <w:t xml:space="preserve">for </w:t>
            </w:r>
            <w:r w:rsidRPr="00B44918">
              <w:rPr>
                <w:color w:val="FF0000"/>
              </w:rPr>
              <w:t>DIPSW4</w:t>
            </w:r>
            <w:r w:rsidRPr="00B44918">
              <w:rPr>
                <w:color w:val="FF0000"/>
              </w:rPr>
              <w:t xml:space="preserve"> </w:t>
            </w:r>
            <w:r>
              <w:t>to read voltage</w:t>
            </w:r>
          </w:p>
          <w:p w:rsidR="00B44918" w:rsidRDefault="00B44918" w:rsidP="00B44918">
            <w:pPr>
              <w:pStyle w:val="ListParagraph"/>
              <w:numPr>
                <w:ilvl w:val="0"/>
                <w:numId w:val="12"/>
              </w:numPr>
            </w:pPr>
            <w:r>
              <w:t>Use pin PB0 (ADC1/2 channel 8)</w:t>
            </w:r>
          </w:p>
          <w:p w:rsidR="00B44918" w:rsidRDefault="007B36D7" w:rsidP="008B2A00">
            <w:pPr>
              <w:pStyle w:val="ListParagraph"/>
              <w:numPr>
                <w:ilvl w:val="0"/>
                <w:numId w:val="12"/>
              </w:numPr>
            </w:pPr>
            <w:r>
              <w:t>Return</w:t>
            </w:r>
            <w:r w:rsidR="00B44918">
              <w:t xml:space="preserve"> </w:t>
            </w:r>
            <w:r>
              <w:t xml:space="preserve">value in </w:t>
            </w:r>
            <w:r w:rsidR="00B44918">
              <w:t>voltage</w:t>
            </w:r>
          </w:p>
        </w:tc>
        <w:tc>
          <w:tcPr>
            <w:tcW w:w="2653" w:type="dxa"/>
          </w:tcPr>
          <w:p w:rsidR="00B44918" w:rsidRDefault="00B44918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3" w:type="dxa"/>
          </w:tcPr>
          <w:p w:rsidR="00B44918" w:rsidRDefault="00B44918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6D6B" w:rsidTr="005350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2" w:type="dxa"/>
          </w:tcPr>
          <w:p w:rsidR="00251655" w:rsidRDefault="00D5459B" w:rsidP="00D5459B">
            <w:r>
              <w:t>Write a function</w:t>
            </w:r>
            <w:r w:rsidR="00A42E69">
              <w:t xml:space="preserve"> for </w:t>
            </w:r>
            <w:r w:rsidR="00A42E69" w:rsidRPr="00A42E69">
              <w:rPr>
                <w:color w:val="FF0000"/>
              </w:rPr>
              <w:t>DIPSW5</w:t>
            </w:r>
            <w:r w:rsidRPr="00A42E69">
              <w:rPr>
                <w:color w:val="FF0000"/>
              </w:rPr>
              <w:t xml:space="preserve"> </w:t>
            </w:r>
            <w:r>
              <w:t>to send UART message</w:t>
            </w:r>
            <w:r w:rsidR="00C00815">
              <w:t>s</w:t>
            </w:r>
          </w:p>
          <w:p w:rsidR="00D5459B" w:rsidRDefault="00FC6C93" w:rsidP="00251655">
            <w:pPr>
              <w:pStyle w:val="ListParagraph"/>
              <w:numPr>
                <w:ilvl w:val="0"/>
                <w:numId w:val="13"/>
              </w:numPr>
            </w:pPr>
            <w:r>
              <w:t>Use pin PD8 (USART3</w:t>
            </w:r>
            <w:r w:rsidR="007465F4">
              <w:t>_TX</w:t>
            </w:r>
            <w:r w:rsidR="00D5459B">
              <w:t>)</w:t>
            </w:r>
          </w:p>
          <w:p w:rsidR="00D5459B" w:rsidRDefault="00D5459B" w:rsidP="00251655">
            <w:pPr>
              <w:pStyle w:val="ListParagraph"/>
              <w:numPr>
                <w:ilvl w:val="0"/>
                <w:numId w:val="13"/>
              </w:numPr>
            </w:pPr>
            <w:r>
              <w:t>Configure 9600,8,n,1</w:t>
            </w:r>
          </w:p>
          <w:p w:rsidR="00D5459B" w:rsidRDefault="00665B57" w:rsidP="00251655">
            <w:pPr>
              <w:pStyle w:val="ListParagraph"/>
              <w:numPr>
                <w:ilvl w:val="0"/>
                <w:numId w:val="13"/>
              </w:numPr>
            </w:pPr>
            <w:r>
              <w:lastRenderedPageBreak/>
              <w:t xml:space="preserve">Use interrupt-driven HAL functions </w:t>
            </w:r>
          </w:p>
          <w:p w:rsidR="00891009" w:rsidRDefault="00891009" w:rsidP="00251655">
            <w:pPr>
              <w:pStyle w:val="ListParagraph"/>
              <w:numPr>
                <w:ilvl w:val="0"/>
                <w:numId w:val="13"/>
              </w:numPr>
            </w:pPr>
            <w:r>
              <w:t>Print “Hello, world” text</w:t>
            </w:r>
          </w:p>
        </w:tc>
        <w:tc>
          <w:tcPr>
            <w:tcW w:w="2653" w:type="dxa"/>
          </w:tcPr>
          <w:p w:rsidR="00D06D6B" w:rsidRDefault="00D06D6B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83" w:type="dxa"/>
          </w:tcPr>
          <w:p w:rsidR="00D06D6B" w:rsidRDefault="00D06D6B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42E69" w:rsidTr="00535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2" w:type="dxa"/>
          </w:tcPr>
          <w:p w:rsidR="00A42E69" w:rsidRDefault="00A42E69" w:rsidP="00A42E69">
            <w:r>
              <w:lastRenderedPageBreak/>
              <w:t xml:space="preserve">Write a function for </w:t>
            </w:r>
            <w:r w:rsidR="00963301">
              <w:rPr>
                <w:color w:val="FF0000"/>
              </w:rPr>
              <w:t>DIPSW6</w:t>
            </w:r>
            <w:r w:rsidRPr="00A42E69">
              <w:rPr>
                <w:color w:val="FF0000"/>
              </w:rPr>
              <w:t xml:space="preserve"> </w:t>
            </w:r>
            <w:r>
              <w:t xml:space="preserve">to </w:t>
            </w:r>
            <w:r w:rsidR="00680695">
              <w:t>receive</w:t>
            </w:r>
            <w:r>
              <w:t xml:space="preserve"> UART message</w:t>
            </w:r>
            <w:r w:rsidR="00421B3D">
              <w:t>s</w:t>
            </w:r>
          </w:p>
          <w:p w:rsidR="00A42E69" w:rsidRDefault="008062FB" w:rsidP="00A42E69">
            <w:pPr>
              <w:pStyle w:val="ListParagraph"/>
              <w:numPr>
                <w:ilvl w:val="0"/>
                <w:numId w:val="13"/>
              </w:numPr>
            </w:pPr>
            <w:r>
              <w:t xml:space="preserve">Use pin </w:t>
            </w:r>
            <w:r w:rsidR="00A42E69">
              <w:t>P</w:t>
            </w:r>
            <w:r w:rsidR="00FC6C93">
              <w:t>D9 (USART3</w:t>
            </w:r>
            <w:r>
              <w:t>_RX</w:t>
            </w:r>
            <w:r w:rsidR="00A42E69">
              <w:t>)</w:t>
            </w:r>
          </w:p>
          <w:p w:rsidR="00A42E69" w:rsidRDefault="00A42E69" w:rsidP="00A42E69">
            <w:pPr>
              <w:pStyle w:val="ListParagraph"/>
              <w:numPr>
                <w:ilvl w:val="0"/>
                <w:numId w:val="13"/>
              </w:numPr>
            </w:pPr>
            <w:r>
              <w:t>Configure 9600,8,n,1</w:t>
            </w:r>
          </w:p>
          <w:p w:rsidR="00A42E69" w:rsidRDefault="00A42E69" w:rsidP="00A42E69">
            <w:pPr>
              <w:pStyle w:val="ListParagraph"/>
              <w:numPr>
                <w:ilvl w:val="0"/>
                <w:numId w:val="13"/>
              </w:numPr>
            </w:pPr>
            <w:r>
              <w:t>Use interrupt-driven HAL functions</w:t>
            </w:r>
          </w:p>
          <w:p w:rsidR="00022DE5" w:rsidRDefault="00022DE5" w:rsidP="00A42E69">
            <w:pPr>
              <w:pStyle w:val="ListParagraph"/>
              <w:numPr>
                <w:ilvl w:val="0"/>
                <w:numId w:val="13"/>
              </w:numPr>
            </w:pPr>
            <w:r>
              <w:t xml:space="preserve">Return number of received characters </w:t>
            </w:r>
          </w:p>
        </w:tc>
        <w:tc>
          <w:tcPr>
            <w:tcW w:w="2653" w:type="dxa"/>
          </w:tcPr>
          <w:p w:rsidR="00A42E69" w:rsidRDefault="00A42E69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3" w:type="dxa"/>
          </w:tcPr>
          <w:p w:rsidR="00A42E69" w:rsidRDefault="00A42E69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3601" w:rsidTr="005350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2" w:type="dxa"/>
          </w:tcPr>
          <w:p w:rsidR="00E83601" w:rsidRDefault="00E83601" w:rsidP="00A42E69">
            <w:r>
              <w:t xml:space="preserve">Write </w:t>
            </w:r>
            <w:r w:rsidR="0093327A">
              <w:t xml:space="preserve">code for </w:t>
            </w:r>
            <w:r>
              <w:t>m</w:t>
            </w:r>
            <w:r w:rsidR="0093327A">
              <w:t>ain loop</w:t>
            </w:r>
          </w:p>
          <w:p w:rsidR="0093327A" w:rsidRDefault="00F663F1" w:rsidP="00D51475">
            <w:pPr>
              <w:pStyle w:val="ListParagraph"/>
              <w:numPr>
                <w:ilvl w:val="0"/>
                <w:numId w:val="19"/>
              </w:numPr>
            </w:pPr>
            <w:r>
              <w:t>Use SW1 status to execute functions</w:t>
            </w:r>
          </w:p>
          <w:p w:rsidR="00E83601" w:rsidRPr="00782017" w:rsidRDefault="0093327A" w:rsidP="00D51475">
            <w:pPr>
              <w:pStyle w:val="ListParagraph"/>
              <w:numPr>
                <w:ilvl w:val="0"/>
                <w:numId w:val="19"/>
              </w:numPr>
            </w:pPr>
            <w:r>
              <w:t>Call function</w:t>
            </w:r>
            <w:r w:rsidR="00F663F1">
              <w:t xml:space="preserve">s based on status of </w:t>
            </w:r>
            <w:r w:rsidR="00F663F1" w:rsidRPr="005B79B2">
              <w:rPr>
                <w:color w:val="FF0000"/>
              </w:rPr>
              <w:t>DIPSW</w:t>
            </w:r>
            <w:r w:rsidR="00B45A20" w:rsidRPr="005B79B2">
              <w:rPr>
                <w:color w:val="FF0000"/>
              </w:rPr>
              <w:t>1-6</w:t>
            </w:r>
          </w:p>
          <w:p w:rsidR="00782017" w:rsidRDefault="00782017" w:rsidP="00782017">
            <w:pPr>
              <w:pStyle w:val="ListParagraph"/>
              <w:numPr>
                <w:ilvl w:val="0"/>
                <w:numId w:val="19"/>
              </w:numPr>
            </w:pPr>
            <w:r>
              <w:t xml:space="preserve">Print </w:t>
            </w:r>
            <w:r w:rsidR="00BA2C81">
              <w:t xml:space="preserve">returned value </w:t>
            </w:r>
          </w:p>
        </w:tc>
        <w:tc>
          <w:tcPr>
            <w:tcW w:w="2653" w:type="dxa"/>
          </w:tcPr>
          <w:p w:rsidR="00E83601" w:rsidRDefault="00E83601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226A3E" w:rsidRDefault="00226A3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226A3E" w:rsidRDefault="00226A3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226A3E" w:rsidRDefault="00226A3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226A3E" w:rsidRDefault="00226A3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226A3E" w:rsidRDefault="00226A3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226A3E" w:rsidRDefault="00226A3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226A3E" w:rsidRDefault="00226A3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226A3E" w:rsidRDefault="00226A3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226A3E" w:rsidRDefault="00226A3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226A3E" w:rsidRDefault="00226A3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226A3E" w:rsidRDefault="00226A3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226A3E" w:rsidRDefault="00226A3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226A3E" w:rsidRDefault="00226A3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226A3E" w:rsidRDefault="00226A3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226A3E" w:rsidRDefault="00226A3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226A3E" w:rsidRDefault="00226A3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226A3E" w:rsidRDefault="00226A3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226A3E" w:rsidRDefault="00226A3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226A3E" w:rsidRDefault="00226A3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226A3E" w:rsidRDefault="00226A3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1183" w:type="dxa"/>
          </w:tcPr>
          <w:p w:rsidR="00E83601" w:rsidRDefault="00E83601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B23B2D" w:rsidRDefault="00B23B2D"/>
    <w:sectPr w:rsidR="00B23B2D">
      <w:footerReference w:type="default" r:id="rId7"/>
      <w:pgSz w:w="12240" w:h="15840"/>
      <w:pgMar w:top="1008" w:right="1296" w:bottom="864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4889" w:rsidRDefault="00CF4889">
      <w:pPr>
        <w:spacing w:after="0" w:line="240" w:lineRule="auto"/>
      </w:pPr>
      <w:r>
        <w:separator/>
      </w:r>
    </w:p>
  </w:endnote>
  <w:endnote w:type="continuationSeparator" w:id="0">
    <w:p w:rsidR="00CF4889" w:rsidRDefault="00CF4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9F9" w:rsidRDefault="00C37065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26A3E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4889" w:rsidRDefault="00CF4889">
      <w:pPr>
        <w:spacing w:after="0" w:line="240" w:lineRule="auto"/>
      </w:pPr>
      <w:r>
        <w:separator/>
      </w:r>
    </w:p>
  </w:footnote>
  <w:footnote w:type="continuationSeparator" w:id="0">
    <w:p w:rsidR="00CF4889" w:rsidRDefault="00CF48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D7C6A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B6AE3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AA222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070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3442F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2D636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17440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B0C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0AACC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D6E7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6A2D64"/>
    <w:multiLevelType w:val="hybridMultilevel"/>
    <w:tmpl w:val="308CE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7D6209"/>
    <w:multiLevelType w:val="hybridMultilevel"/>
    <w:tmpl w:val="871E1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A36170"/>
    <w:multiLevelType w:val="hybridMultilevel"/>
    <w:tmpl w:val="926E0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9B7EE5"/>
    <w:multiLevelType w:val="hybridMultilevel"/>
    <w:tmpl w:val="C7B86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883994"/>
    <w:multiLevelType w:val="hybridMultilevel"/>
    <w:tmpl w:val="DCBEE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BC6350"/>
    <w:multiLevelType w:val="hybridMultilevel"/>
    <w:tmpl w:val="5A6C3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EA5B5B"/>
    <w:multiLevelType w:val="hybridMultilevel"/>
    <w:tmpl w:val="E954C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BE785C"/>
    <w:multiLevelType w:val="hybridMultilevel"/>
    <w:tmpl w:val="76283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491E8F"/>
    <w:multiLevelType w:val="hybridMultilevel"/>
    <w:tmpl w:val="F2C2B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4"/>
  </w:num>
  <w:num w:numId="13">
    <w:abstractNumId w:val="11"/>
  </w:num>
  <w:num w:numId="14">
    <w:abstractNumId w:val="13"/>
  </w:num>
  <w:num w:numId="15">
    <w:abstractNumId w:val="15"/>
  </w:num>
  <w:num w:numId="16">
    <w:abstractNumId w:val="17"/>
  </w:num>
  <w:num w:numId="17">
    <w:abstractNumId w:val="16"/>
  </w:num>
  <w:num w:numId="18">
    <w:abstractNumId w:val="1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C57"/>
    <w:rsid w:val="00022DE5"/>
    <w:rsid w:val="00032192"/>
    <w:rsid w:val="000444C8"/>
    <w:rsid w:val="0007309B"/>
    <w:rsid w:val="001069F9"/>
    <w:rsid w:val="001536E5"/>
    <w:rsid w:val="001A7058"/>
    <w:rsid w:val="00212C87"/>
    <w:rsid w:val="00220DA2"/>
    <w:rsid w:val="00225C57"/>
    <w:rsid w:val="00226A3E"/>
    <w:rsid w:val="00251655"/>
    <w:rsid w:val="0025292A"/>
    <w:rsid w:val="002702C8"/>
    <w:rsid w:val="002A227A"/>
    <w:rsid w:val="0030670C"/>
    <w:rsid w:val="00320790"/>
    <w:rsid w:val="00332680"/>
    <w:rsid w:val="0037168C"/>
    <w:rsid w:val="00374ACF"/>
    <w:rsid w:val="00385E22"/>
    <w:rsid w:val="003908CD"/>
    <w:rsid w:val="003A3B57"/>
    <w:rsid w:val="00421B3D"/>
    <w:rsid w:val="00432943"/>
    <w:rsid w:val="00486869"/>
    <w:rsid w:val="004876D7"/>
    <w:rsid w:val="00511F1B"/>
    <w:rsid w:val="00535099"/>
    <w:rsid w:val="00582082"/>
    <w:rsid w:val="00591E76"/>
    <w:rsid w:val="005B79B2"/>
    <w:rsid w:val="005D0BFE"/>
    <w:rsid w:val="005F5415"/>
    <w:rsid w:val="006175D6"/>
    <w:rsid w:val="006230A7"/>
    <w:rsid w:val="00626ED1"/>
    <w:rsid w:val="00663A2A"/>
    <w:rsid w:val="00665B57"/>
    <w:rsid w:val="006700D9"/>
    <w:rsid w:val="00680695"/>
    <w:rsid w:val="006C7B48"/>
    <w:rsid w:val="00742344"/>
    <w:rsid w:val="007465F4"/>
    <w:rsid w:val="00782017"/>
    <w:rsid w:val="007965B6"/>
    <w:rsid w:val="00797886"/>
    <w:rsid w:val="007A2E40"/>
    <w:rsid w:val="007B36D7"/>
    <w:rsid w:val="007B5043"/>
    <w:rsid w:val="007D54B3"/>
    <w:rsid w:val="007F2F86"/>
    <w:rsid w:val="008062FB"/>
    <w:rsid w:val="008075F3"/>
    <w:rsid w:val="00824645"/>
    <w:rsid w:val="00867A71"/>
    <w:rsid w:val="00885E99"/>
    <w:rsid w:val="00891009"/>
    <w:rsid w:val="008A1E62"/>
    <w:rsid w:val="008A4644"/>
    <w:rsid w:val="008B2460"/>
    <w:rsid w:val="008B2A00"/>
    <w:rsid w:val="00912655"/>
    <w:rsid w:val="009210CB"/>
    <w:rsid w:val="00932488"/>
    <w:rsid w:val="0093327A"/>
    <w:rsid w:val="00937195"/>
    <w:rsid w:val="00963301"/>
    <w:rsid w:val="009808B7"/>
    <w:rsid w:val="0099223C"/>
    <w:rsid w:val="009934F8"/>
    <w:rsid w:val="009B7D25"/>
    <w:rsid w:val="00A124EC"/>
    <w:rsid w:val="00A42E69"/>
    <w:rsid w:val="00AA2521"/>
    <w:rsid w:val="00AB4DCC"/>
    <w:rsid w:val="00B03DB2"/>
    <w:rsid w:val="00B23B2D"/>
    <w:rsid w:val="00B26947"/>
    <w:rsid w:val="00B44918"/>
    <w:rsid w:val="00B45A20"/>
    <w:rsid w:val="00B72646"/>
    <w:rsid w:val="00B83942"/>
    <w:rsid w:val="00B847F3"/>
    <w:rsid w:val="00BA2C81"/>
    <w:rsid w:val="00C00815"/>
    <w:rsid w:val="00C25B78"/>
    <w:rsid w:val="00C37065"/>
    <w:rsid w:val="00C64732"/>
    <w:rsid w:val="00C976B1"/>
    <w:rsid w:val="00CA16A2"/>
    <w:rsid w:val="00CF4889"/>
    <w:rsid w:val="00D06D6B"/>
    <w:rsid w:val="00D51475"/>
    <w:rsid w:val="00D5459B"/>
    <w:rsid w:val="00D62FEA"/>
    <w:rsid w:val="00DB193C"/>
    <w:rsid w:val="00DC6D17"/>
    <w:rsid w:val="00DF6A2E"/>
    <w:rsid w:val="00E83601"/>
    <w:rsid w:val="00EC19D5"/>
    <w:rsid w:val="00EF1843"/>
    <w:rsid w:val="00EF3F99"/>
    <w:rsid w:val="00F34758"/>
    <w:rsid w:val="00F663F1"/>
    <w:rsid w:val="00F73366"/>
    <w:rsid w:val="00FB0B23"/>
    <w:rsid w:val="00FC6C93"/>
    <w:rsid w:val="00FE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5769E5-4C4B-4240-855E-BC30B35DE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2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4EC"/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rsid w:val="00C37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ACF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A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A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D5975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A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D5975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0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0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rsid w:val="009B7D25"/>
    <w:pPr>
      <w:spacing w:after="560" w:line="240" w:lineRule="auto"/>
      <w:contextualSpacing/>
    </w:pPr>
    <w:rPr>
      <w:caps/>
      <w:color w:val="000000" w:themeColor="text1"/>
      <w:sz w:val="24"/>
      <w:szCs w:val="20"/>
    </w:rPr>
  </w:style>
  <w:style w:type="character" w:customStyle="1" w:styleId="DateChar">
    <w:name w:val="Date Char"/>
    <w:basedOn w:val="DefaultParagraphFont"/>
    <w:link w:val="Date"/>
    <w:uiPriority w:val="1"/>
    <w:rsid w:val="009B7D25"/>
    <w:rPr>
      <w:caps/>
      <w:color w:val="000000" w:themeColor="text1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9B7D25"/>
    <w:rPr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9B7D25"/>
    <w:pPr>
      <w:pBdr>
        <w:bottom w:val="thickThinSmallGap" w:sz="12" w:space="1" w:color="0D5975" w:themeColor="accent1" w:themeShade="80"/>
      </w:pBd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"/>
    <w:rsid w:val="009B7D25"/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paragraph" w:styleId="Subtitle">
    <w:name w:val="Subtitle"/>
    <w:basedOn w:val="Normal"/>
    <w:next w:val="Normal"/>
    <w:link w:val="SubtitleChar"/>
    <w:uiPriority w:val="2"/>
    <w:qFormat/>
    <w:rsid w:val="009B7D25"/>
    <w:pPr>
      <w:numPr>
        <w:ilvl w:val="1"/>
      </w:numPr>
      <w:spacing w:before="40"/>
      <w:contextualSpacing/>
    </w:pPr>
    <w:rPr>
      <w:caps/>
      <w:color w:val="000000" w:themeColor="text1"/>
      <w:sz w:val="24"/>
      <w:szCs w:val="20"/>
    </w:rPr>
  </w:style>
  <w:style w:type="character" w:customStyle="1" w:styleId="SubtitleChar">
    <w:name w:val="Subtitle Char"/>
    <w:basedOn w:val="DefaultParagraphFont"/>
    <w:link w:val="Subtitle"/>
    <w:uiPriority w:val="2"/>
    <w:rsid w:val="009B7D25"/>
    <w:rPr>
      <w:caps/>
      <w:color w:val="000000" w:themeColor="text1"/>
      <w:sz w:val="24"/>
      <w:szCs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skListTable">
    <w:name w:val="Task List Table"/>
    <w:basedOn w:val="TableNormal"/>
    <w:uiPriority w:val="99"/>
    <w:rsid w:val="009B7D25"/>
    <w:pPr>
      <w:spacing w:before="80" w:after="80"/>
      <w:jc w:val="center"/>
    </w:pPr>
    <w:tblPr>
      <w:tblStyleRowBandSize w:val="1"/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173" w:type="dxa"/>
        <w:bottom w:w="0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22"/>
      </w:rPr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nil"/>
          <w:right w:val="single" w:sz="4" w:space="0" w:color="7F7F7F" w:themeColor="text1" w:themeTint="80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7B4101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semiHidden/>
    <w:rsid w:val="00C37065"/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Footer">
    <w:name w:val="footer"/>
    <w:basedOn w:val="Normal"/>
    <w:link w:val="FooterChar"/>
    <w:uiPriority w:val="99"/>
    <w:unhideWhenUsed/>
    <w:rsid w:val="00A124EC"/>
    <w:pPr>
      <w:spacing w:before="200" w:after="0"/>
      <w:contextualSpacing/>
      <w:jc w:val="right"/>
    </w:pPr>
    <w:rPr>
      <w:color w:val="404040" w:themeColor="text1" w:themeTint="BF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124EC"/>
    <w:rPr>
      <w:color w:val="404040" w:themeColor="text1" w:themeTint="BF"/>
      <w:szCs w:val="20"/>
    </w:rPr>
  </w:style>
  <w:style w:type="paragraph" w:styleId="Header">
    <w:name w:val="header"/>
    <w:basedOn w:val="Normal"/>
    <w:link w:val="HeaderChar"/>
    <w:uiPriority w:val="99"/>
    <w:unhideWhenUsed/>
    <w:rsid w:val="00A124EC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4EC"/>
  </w:style>
  <w:style w:type="character" w:customStyle="1" w:styleId="Heading3Char">
    <w:name w:val="Heading 3 Char"/>
    <w:basedOn w:val="DefaultParagraphFont"/>
    <w:link w:val="Heading3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ACF"/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06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06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lockText">
    <w:name w:val="Block Text"/>
    <w:basedOn w:val="Normal"/>
    <w:uiPriority w:val="99"/>
    <w:semiHidden/>
    <w:unhideWhenUsed/>
    <w:rsid w:val="009B7D25"/>
    <w:pPr>
      <w:pBdr>
        <w:top w:val="single" w:sz="2" w:space="10" w:color="0D5975" w:themeColor="accent1" w:themeShade="80"/>
        <w:left w:val="single" w:sz="2" w:space="10" w:color="0D5975" w:themeColor="accent1" w:themeShade="80"/>
        <w:bottom w:val="single" w:sz="2" w:space="10" w:color="0D5975" w:themeColor="accent1" w:themeShade="80"/>
        <w:right w:val="single" w:sz="2" w:space="10" w:color="0D5975" w:themeColor="accent1" w:themeShade="80"/>
      </w:pBdr>
      <w:ind w:left="1152" w:right="1152"/>
    </w:pPr>
    <w:rPr>
      <w:i/>
      <w:iCs/>
      <w:color w:val="0D5975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9B7D25"/>
    <w:rPr>
      <w:color w:val="0D5975" w:themeColor="accent1" w:themeShade="80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B7D25"/>
    <w:pPr>
      <w:pBdr>
        <w:top w:val="single" w:sz="4" w:space="10" w:color="0D5975" w:themeColor="accent1" w:themeShade="80"/>
        <w:bottom w:val="single" w:sz="4" w:space="10" w:color="0D5975" w:themeColor="accent1" w:themeShade="80"/>
      </w:pBdr>
      <w:spacing w:before="360" w:after="360"/>
      <w:ind w:left="864" w:right="864"/>
      <w:jc w:val="center"/>
    </w:pPr>
    <w:rPr>
      <w:i/>
      <w:iCs/>
      <w:color w:val="0D5975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B7D25"/>
    <w:rPr>
      <w:i/>
      <w:iCs/>
      <w:color w:val="0D5975" w:themeColor="accent1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9B7D25"/>
    <w:rPr>
      <w:i/>
      <w:iCs/>
      <w:color w:val="0D5975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9B7D25"/>
    <w:rPr>
      <w:b/>
      <w:bCs/>
      <w:caps w:val="0"/>
      <w:smallCaps/>
      <w:color w:val="0D5975" w:themeColor="accent1" w:themeShade="80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7D25"/>
    <w:pPr>
      <w:outlineLvl w:val="9"/>
    </w:p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7D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auto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7D25"/>
    <w:rPr>
      <w:rFonts w:asciiTheme="majorHAnsi" w:eastAsiaTheme="majorEastAsia" w:hAnsiTheme="majorHAnsi" w:cstheme="majorBidi"/>
      <w:color w:val="auto"/>
      <w:sz w:val="24"/>
      <w:szCs w:val="24"/>
      <w:shd w:val="pct20" w:color="auto" w:fill="auto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4ACF"/>
    <w:pPr>
      <w:spacing w:after="200" w:line="240" w:lineRule="auto"/>
    </w:pPr>
    <w:rPr>
      <w:i/>
      <w:iCs/>
      <w:color w:val="4B4B4B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AC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74AC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74AC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74AC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74AC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74AC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4AC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4AC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4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4AC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74AC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74AC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74AC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4AC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AC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374A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74AC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74AC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5D0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Project%20task%20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1292F15E48D4303B04B10D03C737A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07DD0-94FC-4CFF-AD06-7E2BE7137F1E}"/>
      </w:docPartPr>
      <w:docPartBody>
        <w:p w:rsidR="000D740B" w:rsidRDefault="00735F33" w:rsidP="00735F33">
          <w:pPr>
            <w:pStyle w:val="C1292F15E48D4303B04B10D03C737A8D"/>
          </w:pPr>
          <w:r>
            <w:t>Task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F33"/>
    <w:rsid w:val="000D740B"/>
    <w:rsid w:val="006346BC"/>
    <w:rsid w:val="00667F9F"/>
    <w:rsid w:val="00735F33"/>
    <w:rsid w:val="009533F3"/>
    <w:rsid w:val="009A0C82"/>
    <w:rsid w:val="00C1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E42D9F55CB44668C53939FD535F970">
    <w:name w:val="84E42D9F55CB44668C53939FD535F970"/>
  </w:style>
  <w:style w:type="paragraph" w:customStyle="1" w:styleId="81BCDFCD2E9E4FB5A7BB999854A7FFDB">
    <w:name w:val="81BCDFCD2E9E4FB5A7BB999854A7FFDB"/>
  </w:style>
  <w:style w:type="paragraph" w:customStyle="1" w:styleId="EB4F7903365E4F06A2FFE966CB597059">
    <w:name w:val="EB4F7903365E4F06A2FFE966CB597059"/>
  </w:style>
  <w:style w:type="paragraph" w:customStyle="1" w:styleId="8A86BEDD6D954D21A2AD0B688533F008">
    <w:name w:val="8A86BEDD6D954D21A2AD0B688533F008"/>
  </w:style>
  <w:style w:type="paragraph" w:customStyle="1" w:styleId="34311F0B539E4587B1C39728E1D420D2">
    <w:name w:val="34311F0B539E4587B1C39728E1D420D2"/>
  </w:style>
  <w:style w:type="paragraph" w:customStyle="1" w:styleId="C8DC2BC7D4094DE6BB6A9F2FC38CD8ED">
    <w:name w:val="C8DC2BC7D4094DE6BB6A9F2FC38CD8ED"/>
  </w:style>
  <w:style w:type="paragraph" w:customStyle="1" w:styleId="444ABC28CD1648D8A618D05FEB409258">
    <w:name w:val="444ABC28CD1648D8A618D05FEB409258"/>
  </w:style>
  <w:style w:type="paragraph" w:customStyle="1" w:styleId="B10F15B0B9144C14929EEA76F190B56A">
    <w:name w:val="B10F15B0B9144C14929EEA76F190B56A"/>
  </w:style>
  <w:style w:type="paragraph" w:customStyle="1" w:styleId="595843DE798E4A10865F5B6CA2C98FFB">
    <w:name w:val="595843DE798E4A10865F5B6CA2C98FFB"/>
  </w:style>
  <w:style w:type="paragraph" w:customStyle="1" w:styleId="227E453F58D5454797FD4BB1592242FE">
    <w:name w:val="227E453F58D5454797FD4BB1592242FE"/>
  </w:style>
  <w:style w:type="paragraph" w:customStyle="1" w:styleId="C1292F15E48D4303B04B10D03C737A8D">
    <w:name w:val="C1292F15E48D4303B04B10D03C737A8D"/>
    <w:rsid w:val="00735F33"/>
  </w:style>
  <w:style w:type="paragraph" w:customStyle="1" w:styleId="5882817722F2475B82D6F29099739EF0">
    <w:name w:val="5882817722F2475B82D6F29099739EF0"/>
    <w:rsid w:val="00735F33"/>
  </w:style>
  <w:style w:type="paragraph" w:customStyle="1" w:styleId="347669DF4CD743EF93C1B42185B60F47">
    <w:name w:val="347669DF4CD743EF93C1B42185B60F47"/>
    <w:rsid w:val="00735F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task list.dotx</Template>
  <TotalTime>3195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Supachai Vorapojpisut</cp:lastModifiedBy>
  <cp:revision>92</cp:revision>
  <dcterms:created xsi:type="dcterms:W3CDTF">2019-03-10T10:18:00Z</dcterms:created>
  <dcterms:modified xsi:type="dcterms:W3CDTF">2019-03-27T09:48:00Z</dcterms:modified>
  <cp:version/>
</cp:coreProperties>
</file>